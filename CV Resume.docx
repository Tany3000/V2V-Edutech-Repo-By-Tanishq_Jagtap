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6699B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5FBD7554" wp14:editId="024B0271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5BC9" id="Rectangle 1" o:spid="_x0000_s1026" alt="&quot;&quot;" style="position:absolute;margin-left:0;margin-top:-31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314" w:type="pct"/>
        <w:tblInd w:w="-4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05"/>
        <w:gridCol w:w="754"/>
        <w:gridCol w:w="2743"/>
        <w:gridCol w:w="3776"/>
      </w:tblGrid>
      <w:tr w:rsidR="00CF2BE7" w:rsidRPr="00020BEB" w14:paraId="614B0ECB" w14:textId="77777777" w:rsidTr="004C4920">
        <w:trPr>
          <w:trHeight w:val="4041"/>
        </w:trPr>
        <w:tc>
          <w:tcPr>
            <w:tcW w:w="4205" w:type="dxa"/>
            <w:vMerge w:val="restart"/>
          </w:tcPr>
          <w:p w14:paraId="597BDCEF" w14:textId="77777777" w:rsidR="00CF2BE7" w:rsidRPr="00EF0E02" w:rsidRDefault="00CF2BE7" w:rsidP="003E221F"/>
        </w:tc>
        <w:tc>
          <w:tcPr>
            <w:tcW w:w="754" w:type="dxa"/>
            <w:vMerge w:val="restart"/>
          </w:tcPr>
          <w:p w14:paraId="7FD7AD83" w14:textId="71481CDE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19" w:type="dxa"/>
            <w:gridSpan w:val="2"/>
          </w:tcPr>
          <w:p w14:paraId="102881FD" w14:textId="0966E165" w:rsidR="00CF2BE7" w:rsidRPr="00771A46" w:rsidRDefault="0096338D" w:rsidP="00B86C53">
            <w:pPr>
              <w:pStyle w:val="Title"/>
              <w:rPr>
                <w:szCs w:val="96"/>
                <w:lang w:val="de-DE"/>
              </w:rPr>
            </w:pPr>
            <w:r>
              <w:t>Tanishq Jagtap</w:t>
            </w:r>
          </w:p>
          <w:p w14:paraId="7D0F8313" w14:textId="45DE89FD" w:rsidR="00CF2BE7" w:rsidRPr="00020BEB" w:rsidRDefault="0096338D" w:rsidP="00B86C53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</w:rPr>
              <w:t xml:space="preserve">Dimploma Student </w:t>
            </w:r>
          </w:p>
          <w:p w14:paraId="57246AA2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34D0B10B" w14:textId="77777777" w:rsidR="00CF2BE7" w:rsidRDefault="004C4920" w:rsidP="004C4920">
            <w:pPr>
              <w:pStyle w:val="Heading1"/>
            </w:pPr>
            <w:r>
              <w:t xml:space="preserve">about me </w:t>
            </w:r>
          </w:p>
          <w:p w14:paraId="2B1BB713" w14:textId="31191B42" w:rsidR="004C4920" w:rsidRPr="007F2612" w:rsidRDefault="007F2612" w:rsidP="004C4920">
            <w:pPr>
              <w:rPr>
                <w:sz w:val="28"/>
                <w:szCs w:val="28"/>
              </w:rPr>
            </w:pPr>
            <w:r w:rsidRPr="007F2612">
              <w:rPr>
                <w:sz w:val="28"/>
                <w:szCs w:val="28"/>
              </w:rPr>
              <w:t xml:space="preserve">I am a Dedicated and Hard-Working student interested in Robotics and IoT. I have represented my </w:t>
            </w:r>
            <w:r>
              <w:rPr>
                <w:sz w:val="28"/>
                <w:szCs w:val="28"/>
              </w:rPr>
              <w:t>c</w:t>
            </w:r>
            <w:r w:rsidRPr="007F2612">
              <w:rPr>
                <w:sz w:val="28"/>
                <w:szCs w:val="28"/>
              </w:rPr>
              <w:t xml:space="preserve">ollege in several competitions </w:t>
            </w:r>
          </w:p>
        </w:tc>
      </w:tr>
      <w:tr w:rsidR="00CF2BE7" w:rsidRPr="00020BEB" w14:paraId="0360A56C" w14:textId="77777777" w:rsidTr="004C4920">
        <w:trPr>
          <w:trHeight w:val="91"/>
        </w:trPr>
        <w:tc>
          <w:tcPr>
            <w:tcW w:w="4205" w:type="dxa"/>
            <w:vMerge/>
          </w:tcPr>
          <w:p w14:paraId="1783791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54" w:type="dxa"/>
            <w:vMerge/>
          </w:tcPr>
          <w:p w14:paraId="29C9E836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19" w:type="dxa"/>
            <w:gridSpan w:val="2"/>
            <w:tcBorders>
              <w:bottom w:val="single" w:sz="4" w:space="0" w:color="000000" w:themeColor="text1"/>
            </w:tcBorders>
          </w:tcPr>
          <w:p w14:paraId="41DE2C92" w14:textId="77777777" w:rsidR="00CF2BE7" w:rsidRPr="00AD590F" w:rsidRDefault="00CF2BE7" w:rsidP="00F46F61"/>
        </w:tc>
      </w:tr>
      <w:tr w:rsidR="00CF2BE7" w:rsidRPr="00020BEB" w14:paraId="63A4451C" w14:textId="77777777" w:rsidTr="004C4920">
        <w:trPr>
          <w:trHeight w:val="440"/>
        </w:trPr>
        <w:tc>
          <w:tcPr>
            <w:tcW w:w="4205" w:type="dxa"/>
            <w:vMerge w:val="restart"/>
          </w:tcPr>
          <w:p w14:paraId="2DB6E58B" w14:textId="77777777" w:rsidR="00CF2BE7" w:rsidRDefault="00CF2BE7" w:rsidP="003F1D3E"/>
          <w:p w14:paraId="5C90E002" w14:textId="77777777" w:rsidR="00CF2BE7" w:rsidRDefault="00CF2BE7" w:rsidP="003F1D3E"/>
          <w:p w14:paraId="3CEE96C0" w14:textId="77777777" w:rsidR="00CF2BE7" w:rsidRPr="00771A46" w:rsidRDefault="00FD05B6" w:rsidP="00771A46">
            <w:pPr>
              <w:pStyle w:val="Heading1"/>
            </w:pPr>
            <w:sdt>
              <w:sdtPr>
                <w:id w:val="-1704474398"/>
                <w:placeholder>
                  <w:docPart w:val="BA6C04BBD5BD4192BC860D5D0D573773"/>
                </w:placeholder>
                <w:showingPlcHdr/>
                <w15:appearance w15:val="hidden"/>
              </w:sdtPr>
              <w:sdtEndPr/>
              <w:sdtContent>
                <w:r w:rsidR="003F1D3E" w:rsidRPr="00771A46">
                  <w:t>CONTACT</w:t>
                </w:r>
              </w:sdtContent>
            </w:sdt>
          </w:p>
          <w:p w14:paraId="281A1E6A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0D0D9A1C" w14:textId="00EA6076" w:rsidR="00CF2BE7" w:rsidRPr="003F1D3E" w:rsidRDefault="003E221F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tanishq.tpj@gmail.com</w:t>
            </w:r>
          </w:p>
          <w:p w14:paraId="4ED77909" w14:textId="7F930941" w:rsidR="00CF2BE7" w:rsidRDefault="003E221F" w:rsidP="003E221F">
            <w:pPr>
              <w:pStyle w:val="ListBullet"/>
            </w:pPr>
            <w:r>
              <w:t>+91 8850463759</w:t>
            </w:r>
          </w:p>
          <w:p w14:paraId="40ED252C" w14:textId="77777777" w:rsidR="003E221F" w:rsidRDefault="003E221F" w:rsidP="003E221F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1662FC32" w14:textId="77777777" w:rsidR="003E221F" w:rsidRDefault="003E221F" w:rsidP="003E221F">
            <w:pPr>
              <w:pStyle w:val="Heading1"/>
            </w:pPr>
            <w:r>
              <w:t>address</w:t>
            </w:r>
          </w:p>
          <w:p w14:paraId="36EC712A" w14:textId="5F2E5584" w:rsidR="003E221F" w:rsidRDefault="003E221F" w:rsidP="003E221F">
            <w:r>
              <w:t xml:space="preserve">Sukhada CHS, </w:t>
            </w:r>
            <w:proofErr w:type="spellStart"/>
            <w:r>
              <w:t>Arunodaya</w:t>
            </w:r>
            <w:proofErr w:type="spellEnd"/>
            <w:r>
              <w:t xml:space="preserve"> Nagar </w:t>
            </w:r>
          </w:p>
          <w:p w14:paraId="5C81EA82" w14:textId="39F78C56" w:rsidR="003E221F" w:rsidRPr="003E221F" w:rsidRDefault="003E221F" w:rsidP="003E221F">
            <w:r>
              <w:t>Mulund (E)</w:t>
            </w:r>
          </w:p>
          <w:p w14:paraId="4DEBA82A" w14:textId="7135399C" w:rsidR="008770FA" w:rsidRDefault="008770FA" w:rsidP="00CF2BE7">
            <w:pPr>
              <w:pStyle w:val="Heading1"/>
            </w:pPr>
          </w:p>
          <w:p w14:paraId="649F38A2" w14:textId="77777777" w:rsidR="00CF2BE7" w:rsidRPr="00C822BF" w:rsidRDefault="00FD05B6" w:rsidP="00CF2BE7">
            <w:pPr>
              <w:pStyle w:val="Heading1"/>
            </w:pPr>
            <w:sdt>
              <w:sdtPr>
                <w:id w:val="-1334530411"/>
                <w:placeholder>
                  <w:docPart w:val="947198CB89804715BB6B71E4DBF31D86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C822BF">
                  <w:t>EDUCATION</w:t>
                </w:r>
              </w:sdtContent>
            </w:sdt>
          </w:p>
          <w:p w14:paraId="4B4C95D6" w14:textId="479A04F4" w:rsidR="00CF2BE7" w:rsidRPr="004C4920" w:rsidRDefault="003E221F" w:rsidP="004C4920">
            <w:pPr>
              <w:pStyle w:val="ListBullet"/>
            </w:pPr>
            <w:r w:rsidRPr="004C4920">
              <w:t xml:space="preserve">St. Pius X Highschool – Passed SSC </w:t>
            </w:r>
            <w:r w:rsidR="004C4920">
              <w:t xml:space="preserve">    </w:t>
            </w:r>
            <w:r w:rsidRPr="004C4920">
              <w:t>with 84.6 %</w:t>
            </w:r>
          </w:p>
          <w:p w14:paraId="38E9BACA" w14:textId="77777777" w:rsidR="004C4920" w:rsidRDefault="004C4920" w:rsidP="004C4920">
            <w:pPr>
              <w:pStyle w:val="ListBullet"/>
            </w:pPr>
          </w:p>
          <w:p w14:paraId="02E56D9D" w14:textId="0C0F5DDD" w:rsidR="004C4920" w:rsidRDefault="003E221F" w:rsidP="004C4920">
            <w:pPr>
              <w:pStyle w:val="ListBullet"/>
            </w:pPr>
            <w:r w:rsidRPr="004C4920">
              <w:t xml:space="preserve">Currently </w:t>
            </w:r>
            <w:r w:rsidR="004C4920" w:rsidRPr="004C4920">
              <w:t xml:space="preserve">pursuing Diploma in Computer Engineering at VPM’s Polytechnic </w:t>
            </w:r>
          </w:p>
          <w:p w14:paraId="7C096B70" w14:textId="77777777" w:rsidR="004C4920" w:rsidRDefault="004C4920" w:rsidP="004C4920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CDD52F1" w14:textId="131AB6D9" w:rsidR="00CF2BE7" w:rsidRPr="008377D9" w:rsidRDefault="004C4920" w:rsidP="004C4920">
            <w:pPr>
              <w:pStyle w:val="Heading1"/>
            </w:pPr>
            <w:r>
              <w:t xml:space="preserve">Projects </w:t>
            </w:r>
          </w:p>
          <w:p w14:paraId="1FC1D547" w14:textId="1EB1F2BF" w:rsidR="003F1D3E" w:rsidRPr="004C4920" w:rsidRDefault="004C4920" w:rsidP="004C4920">
            <w:pPr>
              <w:pStyle w:val="ListBullet"/>
            </w:pPr>
            <w:r w:rsidRPr="004C4920">
              <w:t>Personal Finance Manager using Java</w:t>
            </w:r>
          </w:p>
          <w:p w14:paraId="6A1FB605" w14:textId="63DC7C92" w:rsidR="003F1D3E" w:rsidRPr="004C4920" w:rsidRDefault="004C4920" w:rsidP="004C4920">
            <w:pPr>
              <w:pStyle w:val="ListBullet"/>
            </w:pPr>
            <w:r w:rsidRPr="004C4920">
              <w:t xml:space="preserve">Employee Manager using C </w:t>
            </w:r>
          </w:p>
          <w:p w14:paraId="5D96C49E" w14:textId="1EBEA709" w:rsidR="00CF2BE7" w:rsidRPr="00CF2BE7" w:rsidRDefault="00CF2BE7" w:rsidP="004C492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754" w:type="dxa"/>
            <w:vMerge/>
          </w:tcPr>
          <w:p w14:paraId="7C01C35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19" w:type="dxa"/>
            <w:gridSpan w:val="2"/>
            <w:tcBorders>
              <w:top w:val="single" w:sz="4" w:space="0" w:color="000000" w:themeColor="text1"/>
            </w:tcBorders>
          </w:tcPr>
          <w:p w14:paraId="6AAF56DD" w14:textId="77777777" w:rsidR="00CF2BE7" w:rsidRPr="00CA07A7" w:rsidRDefault="00CF2BE7" w:rsidP="00F46F61"/>
        </w:tc>
      </w:tr>
      <w:tr w:rsidR="00CF2BE7" w:rsidRPr="00020BEB" w14:paraId="5FAF561D" w14:textId="77777777" w:rsidTr="004C4920">
        <w:trPr>
          <w:trHeight w:val="1908"/>
        </w:trPr>
        <w:tc>
          <w:tcPr>
            <w:tcW w:w="4205" w:type="dxa"/>
            <w:vMerge/>
          </w:tcPr>
          <w:p w14:paraId="2FFC216F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54" w:type="dxa"/>
            <w:vMerge/>
          </w:tcPr>
          <w:p w14:paraId="769B662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19" w:type="dxa"/>
            <w:gridSpan w:val="2"/>
          </w:tcPr>
          <w:p w14:paraId="42A9F2C7" w14:textId="13D871AD" w:rsidR="00CF2BE7" w:rsidRPr="00020BEB" w:rsidRDefault="0096338D" w:rsidP="00CF2BE7">
            <w:pPr>
              <w:pStyle w:val="Heading1"/>
            </w:pPr>
            <w:r>
              <w:t xml:space="preserve">LaNguages Known </w:t>
            </w:r>
          </w:p>
          <w:p w14:paraId="0CD3A0A0" w14:textId="77777777" w:rsidR="00CF2BE7" w:rsidRDefault="00CF2BE7" w:rsidP="00CF2BE7"/>
          <w:p w14:paraId="1F880CF6" w14:textId="77777777" w:rsidR="00CF2BE7" w:rsidRDefault="0096338D" w:rsidP="003F1D3E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C/C++</w:t>
            </w:r>
          </w:p>
          <w:p w14:paraId="476DA683" w14:textId="77777777" w:rsidR="0096338D" w:rsidRDefault="0096338D" w:rsidP="003F1D3E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Python (elementary level) </w:t>
            </w:r>
          </w:p>
          <w:p w14:paraId="003F715D" w14:textId="77777777" w:rsidR="0096338D" w:rsidRDefault="0096338D" w:rsidP="003F1D3E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Java </w:t>
            </w:r>
          </w:p>
          <w:p w14:paraId="15F9DAC6" w14:textId="77777777" w:rsidR="0096338D" w:rsidRDefault="0096338D" w:rsidP="003F1D3E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SQL </w:t>
            </w:r>
          </w:p>
          <w:p w14:paraId="2DE4B715" w14:textId="7743EE35" w:rsidR="0096338D" w:rsidRDefault="0096338D" w:rsidP="003F1D3E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VB.Net </w:t>
            </w:r>
          </w:p>
          <w:p w14:paraId="075B96A8" w14:textId="059872FC" w:rsidR="0096338D" w:rsidRPr="00CF2BE7" w:rsidRDefault="0096338D" w:rsidP="003F1D3E">
            <w:pPr>
              <w:rPr>
                <w:color w:val="auto"/>
                <w:szCs w:val="20"/>
              </w:rPr>
            </w:pPr>
          </w:p>
        </w:tc>
      </w:tr>
      <w:tr w:rsidR="00CF2BE7" w:rsidRPr="00020BEB" w14:paraId="4DBCA5D6" w14:textId="77777777" w:rsidTr="004C4920">
        <w:trPr>
          <w:trHeight w:val="500"/>
        </w:trPr>
        <w:tc>
          <w:tcPr>
            <w:tcW w:w="4205" w:type="dxa"/>
            <w:vMerge/>
          </w:tcPr>
          <w:p w14:paraId="64878162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54" w:type="dxa"/>
            <w:vMerge/>
          </w:tcPr>
          <w:p w14:paraId="3D7B673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</w:tcPr>
          <w:p w14:paraId="42328D6E" w14:textId="77777777" w:rsidR="00CF2BE7" w:rsidRDefault="00CF2BE7" w:rsidP="00CF2BE7">
            <w:pPr>
              <w:pStyle w:val="Heading1"/>
            </w:pPr>
          </w:p>
        </w:tc>
        <w:tc>
          <w:tcPr>
            <w:tcW w:w="3776" w:type="dxa"/>
          </w:tcPr>
          <w:p w14:paraId="28688B81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39C934E8" w14:textId="77777777" w:rsidTr="004C4920">
        <w:trPr>
          <w:trHeight w:val="522"/>
        </w:trPr>
        <w:tc>
          <w:tcPr>
            <w:tcW w:w="4205" w:type="dxa"/>
            <w:vMerge/>
          </w:tcPr>
          <w:p w14:paraId="5932D1A4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54" w:type="dxa"/>
            <w:vMerge/>
          </w:tcPr>
          <w:p w14:paraId="0DA164B0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19" w:type="dxa"/>
            <w:gridSpan w:val="2"/>
          </w:tcPr>
          <w:p w14:paraId="03A05AD4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12B8E406" w14:textId="77777777" w:rsidTr="004C4920">
        <w:trPr>
          <w:trHeight w:val="2232"/>
        </w:trPr>
        <w:tc>
          <w:tcPr>
            <w:tcW w:w="4205" w:type="dxa"/>
            <w:vMerge/>
          </w:tcPr>
          <w:p w14:paraId="76FF8377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54" w:type="dxa"/>
            <w:vMerge/>
          </w:tcPr>
          <w:p w14:paraId="43636E9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19" w:type="dxa"/>
            <w:gridSpan w:val="2"/>
          </w:tcPr>
          <w:p w14:paraId="481BE654" w14:textId="77777777" w:rsidR="0096338D" w:rsidRDefault="0096338D" w:rsidP="0096338D">
            <w:pPr>
              <w:pStyle w:val="Heading1"/>
            </w:pPr>
            <w:r w:rsidRPr="0096338D">
              <w:t>Hard Skills</w:t>
            </w:r>
          </w:p>
          <w:p w14:paraId="735B8D0F" w14:textId="0201FE02" w:rsidR="0096338D" w:rsidRDefault="0096338D" w:rsidP="007F2612">
            <w:pPr>
              <w:pStyle w:val="ListBullet"/>
            </w:pPr>
            <w:r>
              <w:t xml:space="preserve">Basic Programming </w:t>
            </w:r>
          </w:p>
          <w:p w14:paraId="686BA704" w14:textId="5CC77F2F" w:rsidR="0096338D" w:rsidRDefault="0096338D" w:rsidP="007F2612">
            <w:pPr>
              <w:pStyle w:val="ListBullet"/>
            </w:pPr>
            <w:r>
              <w:t xml:space="preserve">IOT using Arduino </w:t>
            </w:r>
          </w:p>
          <w:p w14:paraId="2DB6BEED" w14:textId="52AAD2DD" w:rsidR="0096338D" w:rsidRDefault="0096338D" w:rsidP="007F2612">
            <w:pPr>
              <w:pStyle w:val="ListBullet"/>
            </w:pPr>
            <w:r>
              <w:t xml:space="preserve">Database Management </w:t>
            </w:r>
          </w:p>
          <w:p w14:paraId="00395D40" w14:textId="77777777" w:rsidR="0096338D" w:rsidRPr="0096338D" w:rsidRDefault="0096338D" w:rsidP="0096338D"/>
          <w:p w14:paraId="46F727A6" w14:textId="45939E5E" w:rsidR="0096338D" w:rsidRPr="0096338D" w:rsidRDefault="0096338D" w:rsidP="0096338D">
            <w:pPr>
              <w:pStyle w:val="Heading1"/>
            </w:pPr>
            <w:r w:rsidRPr="0096338D">
              <w:t xml:space="preserve"> </w:t>
            </w:r>
          </w:p>
        </w:tc>
      </w:tr>
      <w:tr w:rsidR="003F1D3E" w:rsidRPr="00020BEB" w14:paraId="60F758A9" w14:textId="77777777" w:rsidTr="004C4920">
        <w:trPr>
          <w:trHeight w:val="68"/>
        </w:trPr>
        <w:tc>
          <w:tcPr>
            <w:tcW w:w="4205" w:type="dxa"/>
            <w:vMerge/>
          </w:tcPr>
          <w:p w14:paraId="5A10700D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54" w:type="dxa"/>
            <w:vMerge/>
          </w:tcPr>
          <w:p w14:paraId="43A79391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</w:tcPr>
          <w:p w14:paraId="0ED4EA49" w14:textId="77777777" w:rsidR="003F1D3E" w:rsidRDefault="003F1D3E" w:rsidP="00CF2BE7">
            <w:pPr>
              <w:pStyle w:val="Heading1"/>
            </w:pPr>
          </w:p>
        </w:tc>
        <w:tc>
          <w:tcPr>
            <w:tcW w:w="3776" w:type="dxa"/>
          </w:tcPr>
          <w:p w14:paraId="192CA65F" w14:textId="77777777" w:rsidR="003F1D3E" w:rsidRDefault="003F1D3E" w:rsidP="00CF2BE7">
            <w:pPr>
              <w:pStyle w:val="Heading1"/>
            </w:pPr>
          </w:p>
        </w:tc>
      </w:tr>
      <w:tr w:rsidR="00CF2BE7" w:rsidRPr="00020BEB" w14:paraId="71EA349C" w14:textId="77777777" w:rsidTr="004C4920">
        <w:trPr>
          <w:trHeight w:val="59"/>
        </w:trPr>
        <w:tc>
          <w:tcPr>
            <w:tcW w:w="4205" w:type="dxa"/>
            <w:vMerge/>
          </w:tcPr>
          <w:p w14:paraId="0C11368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54" w:type="dxa"/>
            <w:vMerge/>
          </w:tcPr>
          <w:p w14:paraId="0B664299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19" w:type="dxa"/>
            <w:gridSpan w:val="2"/>
          </w:tcPr>
          <w:p w14:paraId="6D15A1B9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2A1972B9" w14:textId="77777777" w:rsidTr="004C4920">
        <w:trPr>
          <w:trHeight w:val="81"/>
        </w:trPr>
        <w:tc>
          <w:tcPr>
            <w:tcW w:w="4205" w:type="dxa"/>
            <w:vMerge/>
          </w:tcPr>
          <w:p w14:paraId="40F12EFF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54" w:type="dxa"/>
            <w:vMerge/>
          </w:tcPr>
          <w:p w14:paraId="7FA4BCE2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519" w:type="dxa"/>
            <w:gridSpan w:val="2"/>
          </w:tcPr>
          <w:p w14:paraId="1A0FED31" w14:textId="77777777" w:rsidR="003E221F" w:rsidRDefault="003E221F" w:rsidP="003E221F">
            <w:pPr>
              <w:pStyle w:val="Heading1"/>
            </w:pPr>
            <w:r>
              <w:t xml:space="preserve">Soft skills </w:t>
            </w:r>
          </w:p>
          <w:p w14:paraId="3E6D8414" w14:textId="322A5A99" w:rsidR="003E221F" w:rsidRDefault="003E221F" w:rsidP="007F2612">
            <w:pPr>
              <w:pStyle w:val="ListBullet"/>
            </w:pPr>
            <w:r>
              <w:t xml:space="preserve">Public Speaking </w:t>
            </w:r>
          </w:p>
          <w:p w14:paraId="0FC42AAD" w14:textId="7357DD6C" w:rsidR="003E221F" w:rsidRDefault="003E221F" w:rsidP="007F2612">
            <w:pPr>
              <w:pStyle w:val="ListBullet"/>
            </w:pPr>
            <w:r>
              <w:t xml:space="preserve">Leadership Skills </w:t>
            </w:r>
          </w:p>
          <w:p w14:paraId="19EB7D0B" w14:textId="257C50CF" w:rsidR="003E221F" w:rsidRDefault="003E221F" w:rsidP="007F2612">
            <w:pPr>
              <w:pStyle w:val="ListBullet"/>
            </w:pPr>
            <w:r>
              <w:t xml:space="preserve">Keen Observational Skills </w:t>
            </w:r>
          </w:p>
          <w:p w14:paraId="619831C1" w14:textId="77777777" w:rsidR="003E221F" w:rsidRPr="003E221F" w:rsidRDefault="003E221F" w:rsidP="003E221F"/>
          <w:p w14:paraId="37E011D9" w14:textId="14DBF53D" w:rsidR="00CF2BE7" w:rsidRPr="00343C48" w:rsidRDefault="00CF2BE7" w:rsidP="003E221F">
            <w:pPr>
              <w:pStyle w:val="Heading1"/>
            </w:pPr>
          </w:p>
        </w:tc>
      </w:tr>
    </w:tbl>
    <w:p w14:paraId="2D52E239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9A6B9" w14:textId="77777777" w:rsidR="0096338D" w:rsidRDefault="0096338D" w:rsidP="00AA35A8">
      <w:pPr>
        <w:spacing w:line="240" w:lineRule="auto"/>
      </w:pPr>
      <w:r>
        <w:separator/>
      </w:r>
    </w:p>
  </w:endnote>
  <w:endnote w:type="continuationSeparator" w:id="0">
    <w:p w14:paraId="3FAA2679" w14:textId="77777777" w:rsidR="0096338D" w:rsidRDefault="0096338D" w:rsidP="00AA35A8">
      <w:pPr>
        <w:spacing w:line="240" w:lineRule="auto"/>
      </w:pPr>
      <w:r>
        <w:continuationSeparator/>
      </w:r>
    </w:p>
  </w:endnote>
  <w:endnote w:type="continuationNotice" w:id="1">
    <w:p w14:paraId="0348E94D" w14:textId="77777777" w:rsidR="0096338D" w:rsidRDefault="009633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78B66" w14:textId="77777777" w:rsidR="0096338D" w:rsidRDefault="0096338D" w:rsidP="00AA35A8">
      <w:pPr>
        <w:spacing w:line="240" w:lineRule="auto"/>
      </w:pPr>
      <w:r>
        <w:separator/>
      </w:r>
    </w:p>
  </w:footnote>
  <w:footnote w:type="continuationSeparator" w:id="0">
    <w:p w14:paraId="72313F6B" w14:textId="77777777" w:rsidR="0096338D" w:rsidRDefault="0096338D" w:rsidP="00AA35A8">
      <w:pPr>
        <w:spacing w:line="240" w:lineRule="auto"/>
      </w:pPr>
      <w:r>
        <w:continuationSeparator/>
      </w:r>
    </w:p>
  </w:footnote>
  <w:footnote w:type="continuationNotice" w:id="1">
    <w:p w14:paraId="4484DBAC" w14:textId="77777777" w:rsidR="0096338D" w:rsidRDefault="0096338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818D1"/>
    <w:multiLevelType w:val="hybridMultilevel"/>
    <w:tmpl w:val="5DE2F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73843"/>
    <w:multiLevelType w:val="hybridMultilevel"/>
    <w:tmpl w:val="1C984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D6F"/>
    <w:multiLevelType w:val="hybridMultilevel"/>
    <w:tmpl w:val="3E18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06EB1"/>
    <w:multiLevelType w:val="hybridMultilevel"/>
    <w:tmpl w:val="7E34F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A3827"/>
    <w:multiLevelType w:val="hybridMultilevel"/>
    <w:tmpl w:val="EE143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22CA"/>
    <w:multiLevelType w:val="hybridMultilevel"/>
    <w:tmpl w:val="D5582F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3"/>
  </w:num>
  <w:num w:numId="3" w16cid:durableId="1774394388">
    <w:abstractNumId w:val="6"/>
  </w:num>
  <w:num w:numId="4" w16cid:durableId="2058429382">
    <w:abstractNumId w:val="8"/>
  </w:num>
  <w:num w:numId="5" w16cid:durableId="537013467">
    <w:abstractNumId w:val="4"/>
  </w:num>
  <w:num w:numId="6" w16cid:durableId="1832286735">
    <w:abstractNumId w:val="9"/>
  </w:num>
  <w:num w:numId="7" w16cid:durableId="909921174">
    <w:abstractNumId w:val="0"/>
  </w:num>
  <w:num w:numId="8" w16cid:durableId="1533300515">
    <w:abstractNumId w:val="12"/>
  </w:num>
  <w:num w:numId="9" w16cid:durableId="422722517">
    <w:abstractNumId w:val="2"/>
  </w:num>
  <w:num w:numId="10" w16cid:durableId="1957787262">
    <w:abstractNumId w:val="3"/>
  </w:num>
  <w:num w:numId="11" w16cid:durableId="1026909419">
    <w:abstractNumId w:val="10"/>
  </w:num>
  <w:num w:numId="12" w16cid:durableId="161093133">
    <w:abstractNumId w:val="7"/>
  </w:num>
  <w:num w:numId="13" w16cid:durableId="25178622">
    <w:abstractNumId w:val="5"/>
  </w:num>
  <w:num w:numId="14" w16cid:durableId="11887600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8D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7193E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E221F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C4920"/>
    <w:rsid w:val="004D5532"/>
    <w:rsid w:val="00524297"/>
    <w:rsid w:val="005273AD"/>
    <w:rsid w:val="00537559"/>
    <w:rsid w:val="00552CAA"/>
    <w:rsid w:val="00583F2A"/>
    <w:rsid w:val="005E11A5"/>
    <w:rsid w:val="00607A35"/>
    <w:rsid w:val="00626B3C"/>
    <w:rsid w:val="00660FBB"/>
    <w:rsid w:val="0069541B"/>
    <w:rsid w:val="006A1E18"/>
    <w:rsid w:val="006A37C0"/>
    <w:rsid w:val="006C7C99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F2612"/>
    <w:rsid w:val="00831977"/>
    <w:rsid w:val="00836AA3"/>
    <w:rsid w:val="008377D9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33EF6"/>
    <w:rsid w:val="009529EB"/>
    <w:rsid w:val="0096338D"/>
    <w:rsid w:val="009805B1"/>
    <w:rsid w:val="009B4B3C"/>
    <w:rsid w:val="009B55A3"/>
    <w:rsid w:val="009D646A"/>
    <w:rsid w:val="00A365D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D2BE1"/>
    <w:rsid w:val="00BE3FED"/>
    <w:rsid w:val="00BE5968"/>
    <w:rsid w:val="00BF3DBB"/>
    <w:rsid w:val="00C0565B"/>
    <w:rsid w:val="00C163A1"/>
    <w:rsid w:val="00C33D8C"/>
    <w:rsid w:val="00C62E97"/>
    <w:rsid w:val="00C822B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CA3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is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6C04BBD5BD4192BC860D5D0D573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C4E8F-6EB3-4048-9954-537A1A42DB8E}"/>
      </w:docPartPr>
      <w:docPartBody>
        <w:p w:rsidR="00B979E1" w:rsidRDefault="00B979E1">
          <w:pPr>
            <w:pStyle w:val="BA6C04BBD5BD4192BC860D5D0D573773"/>
          </w:pPr>
          <w:r w:rsidRPr="00771A46">
            <w:t>CONTACT</w:t>
          </w:r>
        </w:p>
      </w:docPartBody>
    </w:docPart>
    <w:docPart>
      <w:docPartPr>
        <w:name w:val="947198CB89804715BB6B71E4DBF31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AB56-B626-4DDF-BDD3-286D28D007D4}"/>
      </w:docPartPr>
      <w:docPartBody>
        <w:p w:rsidR="00B979E1" w:rsidRDefault="00B979E1">
          <w:pPr>
            <w:pStyle w:val="947198CB89804715BB6B71E4DBF31D86"/>
          </w:pPr>
          <w:r w:rsidRPr="00C822B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E1"/>
    <w:rsid w:val="00B9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1B0356BE04194AF0BC65E408A1FF3">
    <w:name w:val="2771B0356BE04194AF0BC65E408A1FF3"/>
  </w:style>
  <w:style w:type="paragraph" w:customStyle="1" w:styleId="7DBA74A3A5B24849A3DF08BFD585A12C">
    <w:name w:val="7DBA74A3A5B24849A3DF08BFD585A12C"/>
  </w:style>
  <w:style w:type="paragraph" w:customStyle="1" w:styleId="03F2B97C29BB44FE9C2372CA0143CBD0">
    <w:name w:val="03F2B97C29BB44FE9C2372CA0143CBD0"/>
  </w:style>
  <w:style w:type="paragraph" w:customStyle="1" w:styleId="89A2FD1591E84F11924C266D0E0E6159">
    <w:name w:val="89A2FD1591E84F11924C266D0E0E6159"/>
  </w:style>
  <w:style w:type="paragraph" w:customStyle="1" w:styleId="13EE05D9011A4CC8B41B7A23349697A6">
    <w:name w:val="13EE05D9011A4CC8B41B7A23349697A6"/>
  </w:style>
  <w:style w:type="paragraph" w:customStyle="1" w:styleId="BA6C04BBD5BD4192BC860D5D0D573773">
    <w:name w:val="BA6C04BBD5BD4192BC860D5D0D573773"/>
  </w:style>
  <w:style w:type="paragraph" w:customStyle="1" w:styleId="6E17BF843A5A457883CFD419BB2F7AEB">
    <w:name w:val="6E17BF843A5A457883CFD419BB2F7AEB"/>
  </w:style>
  <w:style w:type="paragraph" w:customStyle="1" w:styleId="CCAE89889DBD4D7098EC3BB3A0AD86EE">
    <w:name w:val="CCAE89889DBD4D7098EC3BB3A0AD86EE"/>
  </w:style>
  <w:style w:type="paragraph" w:customStyle="1" w:styleId="340F7D4EDC6F490699AD93D1BB1EE12F">
    <w:name w:val="340F7D4EDC6F490699AD93D1BB1EE12F"/>
  </w:style>
  <w:style w:type="paragraph" w:customStyle="1" w:styleId="D337D863D842443F93DA3DB7E9A4BF61">
    <w:name w:val="D337D863D842443F93DA3DB7E9A4BF61"/>
  </w:style>
  <w:style w:type="paragraph" w:customStyle="1" w:styleId="947198CB89804715BB6B71E4DBF31D86">
    <w:name w:val="947198CB89804715BB6B71E4DBF31D86"/>
  </w:style>
  <w:style w:type="character" w:customStyle="1" w:styleId="NotBold">
    <w:name w:val="Not Bold"/>
    <w:uiPriority w:val="1"/>
    <w:qFormat/>
    <w:rPr>
      <w:b/>
      <w:color w:val="auto"/>
    </w:rPr>
  </w:style>
  <w:style w:type="paragraph" w:customStyle="1" w:styleId="044977B8ABE44E1E958564A6932C28E6">
    <w:name w:val="044977B8ABE44E1E958564A6932C28E6"/>
  </w:style>
  <w:style w:type="paragraph" w:customStyle="1" w:styleId="FD9900A250304EE69A77E6307DD35F82">
    <w:name w:val="FD9900A250304EE69A77E6307DD35F82"/>
  </w:style>
  <w:style w:type="paragraph" w:customStyle="1" w:styleId="741583BA53CF4CA1958984C172342F8B">
    <w:name w:val="741583BA53CF4CA1958984C172342F8B"/>
  </w:style>
  <w:style w:type="paragraph" w:customStyle="1" w:styleId="7404C73C17A7432A95F1F07011DF13D7">
    <w:name w:val="7404C73C17A7432A95F1F07011DF13D7"/>
  </w:style>
  <w:style w:type="paragraph" w:customStyle="1" w:styleId="52C0154587F34D84AFBE5899020591E4">
    <w:name w:val="52C0154587F34D84AFBE5899020591E4"/>
  </w:style>
  <w:style w:type="paragraph" w:customStyle="1" w:styleId="47F8C18E83214F47902EB1B5A0FDF7E4">
    <w:name w:val="47F8C18E83214F47902EB1B5A0FDF7E4"/>
  </w:style>
  <w:style w:type="paragraph" w:customStyle="1" w:styleId="AF507DA8299E4946864B99A03CA2D5B6">
    <w:name w:val="AF507DA8299E4946864B99A03CA2D5B6"/>
  </w:style>
  <w:style w:type="paragraph" w:customStyle="1" w:styleId="6B59502C3A7C442D995D1FA033B68D92">
    <w:name w:val="6B59502C3A7C442D995D1FA033B68D92"/>
  </w:style>
  <w:style w:type="paragraph" w:customStyle="1" w:styleId="EC245FDB1F5F4BED86AD1226977A07C2">
    <w:name w:val="EC245FDB1F5F4BED86AD1226977A07C2"/>
  </w:style>
  <w:style w:type="paragraph" w:customStyle="1" w:styleId="38874E13A9124BE4BB1D1082A6D5ECB4">
    <w:name w:val="38874E13A9124BE4BB1D1082A6D5ECB4"/>
  </w:style>
  <w:style w:type="paragraph" w:customStyle="1" w:styleId="BC9A58010B5F446EA0876891191FB752">
    <w:name w:val="BC9A58010B5F446EA0876891191FB752"/>
  </w:style>
  <w:style w:type="paragraph" w:customStyle="1" w:styleId="0ECEF4F573394C9C9A43C6B6F82C08BA">
    <w:name w:val="0ECEF4F573394C9C9A43C6B6F82C08BA"/>
  </w:style>
  <w:style w:type="paragraph" w:customStyle="1" w:styleId="642854D6261C484DAA25FB43776EF4C9">
    <w:name w:val="642854D6261C484DAA25FB43776EF4C9"/>
  </w:style>
  <w:style w:type="paragraph" w:customStyle="1" w:styleId="1F6024B8B4114D27B3BA751E0BCA4929">
    <w:name w:val="1F6024B8B4114D27B3BA751E0BCA4929"/>
  </w:style>
  <w:style w:type="paragraph" w:customStyle="1" w:styleId="39577DA96B88490BA6A0B55A5692FB32">
    <w:name w:val="39577DA96B88490BA6A0B55A5692FB32"/>
  </w:style>
  <w:style w:type="paragraph" w:customStyle="1" w:styleId="B7F5BD69D0BE416496F3A9D7A7B05CA8">
    <w:name w:val="B7F5BD69D0BE416496F3A9D7A7B05CA8"/>
  </w:style>
  <w:style w:type="paragraph" w:customStyle="1" w:styleId="DFC2C1E38DD24EBE9866F25CD39D2669">
    <w:name w:val="DFC2C1E38DD24EBE9866F25CD39D2669"/>
  </w:style>
  <w:style w:type="paragraph" w:customStyle="1" w:styleId="64F1D62324B54E738A33C1DA573867B4">
    <w:name w:val="64F1D62324B54E738A33C1DA573867B4"/>
  </w:style>
  <w:style w:type="paragraph" w:customStyle="1" w:styleId="8DF7A133F1F64027BB7BA9964E099BDE">
    <w:name w:val="8DF7A133F1F64027BB7BA9964E099BDE"/>
  </w:style>
  <w:style w:type="paragraph" w:customStyle="1" w:styleId="E1AAE09660FE4EEEA077EB0D6E3D50E5">
    <w:name w:val="E1AAE09660FE4EEEA077EB0D6E3D50E5"/>
  </w:style>
  <w:style w:type="paragraph" w:customStyle="1" w:styleId="909C0D834819444394C4272E1DBF6EFD">
    <w:name w:val="909C0D834819444394C4272E1DBF6EFD"/>
  </w:style>
  <w:style w:type="paragraph" w:customStyle="1" w:styleId="E97789C609674CCABC392F405290DDA2">
    <w:name w:val="E97789C609674CCABC392F405290DDA2"/>
    <w:rsid w:val="00B97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2024-04-02T08:44:00Z</dcterms:created>
  <dcterms:modified xsi:type="dcterms:W3CDTF">2024-04-02T09:27:00Z</dcterms:modified>
</cp:coreProperties>
</file>